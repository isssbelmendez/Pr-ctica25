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0586" w:type="dxa"/>
        <w:tblLook w:val="0600" w:firstRow="0" w:lastRow="0" w:firstColumn="0" w:lastColumn="0" w:noHBand="1" w:noVBand="1"/>
      </w:tblPr>
      <w:tblGrid>
        <w:gridCol w:w="1859"/>
        <w:gridCol w:w="8727"/>
      </w:tblGrid>
      <w:tr w:rsidR="009F1FEF" w14:paraId="23EC77AC" w14:textId="77777777" w:rsidTr="003D22CE">
        <w:trPr>
          <w:trHeight w:val="2212"/>
        </w:trPr>
        <w:tc>
          <w:tcPr>
            <w:tcW w:w="1859" w:type="dxa"/>
            <w:shd w:val="clear" w:color="auto" w:fill="2E394D" w:themeFill="accent3" w:themeFillShade="80"/>
            <w:vAlign w:val="center"/>
          </w:tcPr>
          <w:p w14:paraId="4288CFFA" w14:textId="1268A2AE" w:rsidR="009F1FEF" w:rsidRDefault="006D4EEB" w:rsidP="003D22C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0048" behindDoc="0" locked="0" layoutInCell="1" allowOverlap="1" wp14:anchorId="11B36BE8" wp14:editId="0A35039E">
                  <wp:simplePos x="0" y="0"/>
                  <wp:positionH relativeFrom="margin">
                    <wp:posOffset>36195</wp:posOffset>
                  </wp:positionH>
                  <wp:positionV relativeFrom="paragraph">
                    <wp:posOffset>23495</wp:posOffset>
                  </wp:positionV>
                  <wp:extent cx="952500" cy="952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27" w:type="dxa"/>
            <w:shd w:val="clear" w:color="auto" w:fill="E2B700"/>
            <w:vAlign w:val="center"/>
          </w:tcPr>
          <w:p w14:paraId="159F8636" w14:textId="4E79E37C" w:rsidR="009F1FEF" w:rsidRDefault="003D22CE" w:rsidP="003D22CE">
            <w:pPr>
              <w:pStyle w:val="Ttulo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AD4090E" wp14:editId="3DD9B8E7">
                      <wp:simplePos x="0" y="0"/>
                      <wp:positionH relativeFrom="margin">
                        <wp:posOffset>-64135</wp:posOffset>
                      </wp:positionH>
                      <wp:positionV relativeFrom="paragraph">
                        <wp:posOffset>80645</wp:posOffset>
                      </wp:positionV>
                      <wp:extent cx="5295900" cy="1314450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5900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C03169" w14:textId="45FD12B9" w:rsidR="003D22CE" w:rsidRPr="003D22CE" w:rsidRDefault="003D22CE" w:rsidP="003D22CE">
                                  <w:pPr>
                                    <w:rPr>
                                      <w:sz w:val="24"/>
                                      <w:szCs w:val="24"/>
                                      <w:lang w:val="es-SV"/>
                                    </w:rPr>
                                  </w:pPr>
                                  <w:r w:rsidRPr="003D22CE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 xml:space="preserve">PRÁCTICA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#</w:t>
                                  </w:r>
                                  <w:r w:rsidRPr="003D22CE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1:</w:t>
                                  </w:r>
                                  <w:r w:rsidRPr="003D22C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 xml:space="preserve"> 11 de febrero de2024.</w:t>
                                  </w:r>
                                </w:p>
                                <w:p w14:paraId="0C7A3021" w14:textId="229295B9" w:rsidR="003D22CE" w:rsidRPr="003D22CE" w:rsidRDefault="003D22CE" w:rsidP="003D22CE">
                                  <w:pPr>
                                    <w:rPr>
                                      <w:sz w:val="24"/>
                                      <w:szCs w:val="24"/>
                                      <w:lang w:val="es-SV"/>
                                    </w:rPr>
                                  </w:pPr>
                                  <w:r w:rsidRPr="003D22CE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CATEDRA:</w:t>
                                  </w:r>
                                  <w:r w:rsidRPr="003D22C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 xml:space="preserve"> </w:t>
                                  </w:r>
                                  <w:r w:rsidR="001A69EE" w:rsidRPr="003D22C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De</w:t>
                                  </w:r>
                                  <w:r w:rsidR="001A69E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 xml:space="preserve">sarrollo </w:t>
                                  </w:r>
                                  <w:r w:rsidRPr="003D22C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de Páginas Web</w:t>
                                  </w:r>
                                  <w:r w:rsidR="00770A5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 xml:space="preserve"> Activas</w:t>
                                  </w:r>
                                  <w:r w:rsidRPr="003D22C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.</w:t>
                                  </w:r>
                                </w:p>
                                <w:p w14:paraId="68FF03DA" w14:textId="7B80296C" w:rsidR="003D22CE" w:rsidRPr="003D22CE" w:rsidRDefault="003D22CE" w:rsidP="003D22CE">
                                  <w:pPr>
                                    <w:rPr>
                                      <w:sz w:val="24"/>
                                      <w:szCs w:val="24"/>
                                      <w:lang w:val="es-SV"/>
                                    </w:rPr>
                                  </w:pPr>
                                  <w:r w:rsidRPr="003D22CE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INSTRUCTORA:</w:t>
                                  </w:r>
                                  <w:r w:rsidRPr="003D22C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 xml:space="preserve"> Reina Isabel Méndez Reyes.</w:t>
                                  </w:r>
                                </w:p>
                                <w:p w14:paraId="7EC20958" w14:textId="697C2884" w:rsidR="003D22CE" w:rsidRPr="003D22CE" w:rsidRDefault="003D22CE" w:rsidP="003D22CE">
                                  <w:pPr>
                                    <w:rPr>
                                      <w:sz w:val="24"/>
                                      <w:szCs w:val="24"/>
                                      <w:lang w:val="es-SV"/>
                                    </w:rPr>
                                  </w:pPr>
                                  <w:r w:rsidRPr="003D22CE">
                                    <w:rPr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TEMA:</w:t>
                                  </w:r>
                                  <w:r w:rsidRPr="003D22CE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 xml:space="preserve"> </w:t>
                                  </w:r>
                                  <w:r w:rsidR="00770A5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POO c#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es-SV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4090E" id="Rectángulo 5" o:spid="_x0000_s1026" style="position:absolute;margin-left:-5.05pt;margin-top:6.35pt;width:41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" filled="f" stroked="f" strokeweight="1pt">
                      <v:textbox>
                        <w:txbxContent>
                          <w:p w14:paraId="3AC03169" w14:textId="45FD12B9" w:rsidR="003D22CE" w:rsidRPr="003D22CE" w:rsidRDefault="003D22CE" w:rsidP="003D22CE">
                            <w:pPr>
                              <w:rPr>
                                <w:sz w:val="24"/>
                                <w:szCs w:val="24"/>
                                <w:lang w:val="es-SV"/>
                              </w:rPr>
                            </w:pPr>
                            <w:r w:rsidRPr="003D22C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 xml:space="preserve">PRÁCTICA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#</w:t>
                            </w:r>
                            <w:r w:rsidRPr="003D22C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1:</w:t>
                            </w:r>
                            <w:r w:rsidRPr="003D22CE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 xml:space="preserve"> 11 de febrero de2024.</w:t>
                            </w:r>
                          </w:p>
                          <w:p w14:paraId="0C7A3021" w14:textId="229295B9" w:rsidR="003D22CE" w:rsidRPr="003D22CE" w:rsidRDefault="003D22CE" w:rsidP="003D22CE">
                            <w:pPr>
                              <w:rPr>
                                <w:sz w:val="24"/>
                                <w:szCs w:val="24"/>
                                <w:lang w:val="es-SV"/>
                              </w:rPr>
                            </w:pPr>
                            <w:r w:rsidRPr="003D22C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CATEDRA:</w:t>
                            </w:r>
                            <w:r w:rsidRPr="003D22CE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 xml:space="preserve"> </w:t>
                            </w:r>
                            <w:r w:rsidR="001A69EE" w:rsidRPr="003D22CE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De</w:t>
                            </w:r>
                            <w:r w:rsidR="001A69EE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 xml:space="preserve">sarrollo </w:t>
                            </w:r>
                            <w:r w:rsidRPr="003D22CE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de Páginas Web</w:t>
                            </w:r>
                            <w:r w:rsidR="00770A5B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 xml:space="preserve"> Activas</w:t>
                            </w:r>
                            <w:r w:rsidRPr="003D22CE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.</w:t>
                            </w:r>
                          </w:p>
                          <w:p w14:paraId="68FF03DA" w14:textId="7B80296C" w:rsidR="003D22CE" w:rsidRPr="003D22CE" w:rsidRDefault="003D22CE" w:rsidP="003D22CE">
                            <w:pPr>
                              <w:rPr>
                                <w:sz w:val="24"/>
                                <w:szCs w:val="24"/>
                                <w:lang w:val="es-SV"/>
                              </w:rPr>
                            </w:pPr>
                            <w:r w:rsidRPr="003D22C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INSTRUCTORA:</w:t>
                            </w:r>
                            <w:r w:rsidRPr="003D22CE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 xml:space="preserve"> Reina Isabel Méndez Reyes.</w:t>
                            </w:r>
                          </w:p>
                          <w:p w14:paraId="7EC20958" w14:textId="697C2884" w:rsidR="003D22CE" w:rsidRPr="003D22CE" w:rsidRDefault="003D22CE" w:rsidP="003D22CE">
                            <w:pPr>
                              <w:rPr>
                                <w:sz w:val="24"/>
                                <w:szCs w:val="24"/>
                                <w:lang w:val="es-SV"/>
                              </w:rPr>
                            </w:pPr>
                            <w:r w:rsidRPr="003D22C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TEMA:</w:t>
                            </w:r>
                            <w:r w:rsidRPr="003D22CE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 xml:space="preserve"> </w:t>
                            </w:r>
                            <w:r w:rsidR="00770A5B"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POO c#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s-SV"/>
                              </w:rPr>
                              <w:t>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14:paraId="3034E574" w14:textId="6D5814BB" w:rsidR="006B5A34" w:rsidRDefault="006B5A34" w:rsidP="003127D5">
      <w:pPr>
        <w:pStyle w:val="Normal4"/>
      </w:pPr>
    </w:p>
    <w:p w14:paraId="48AC0803" w14:textId="19E67EE5" w:rsidR="003D22CE" w:rsidRDefault="003D22CE" w:rsidP="003265D6">
      <w:pPr>
        <w:pStyle w:val="Normal4"/>
        <w:jc w:val="center"/>
        <w:rPr>
          <w:b/>
          <w:bCs/>
          <w:color w:val="000000" w:themeColor="text1"/>
          <w:sz w:val="24"/>
          <w:szCs w:val="32"/>
        </w:rPr>
      </w:pPr>
      <w:r w:rsidRPr="003D22CE">
        <w:rPr>
          <w:b/>
          <w:bCs/>
          <w:color w:val="000000" w:themeColor="text1"/>
          <w:sz w:val="24"/>
          <w:szCs w:val="32"/>
        </w:rPr>
        <w:t>GUÍA PRÁCTICA</w:t>
      </w:r>
    </w:p>
    <w:p w14:paraId="12E506CE" w14:textId="0FA8BB33" w:rsidR="00EA2F4F" w:rsidRPr="00165EC9" w:rsidRDefault="00EA2F4F" w:rsidP="00165EC9">
      <w:pPr>
        <w:tabs>
          <w:tab w:val="left" w:pos="1440"/>
        </w:tabs>
        <w:spacing w:line="360" w:lineRule="auto"/>
        <w:jc w:val="both"/>
        <w:rPr>
          <w:sz w:val="24"/>
          <w:szCs w:val="24"/>
        </w:rPr>
      </w:pPr>
    </w:p>
    <w:p w14:paraId="53942A1F" w14:textId="2690927A" w:rsidR="00165EC9" w:rsidRDefault="00165EC9" w:rsidP="00EA2F4F">
      <w:pPr>
        <w:tabs>
          <w:tab w:val="left" w:pos="1440"/>
        </w:tabs>
        <w:spacing w:line="360" w:lineRule="auto"/>
        <w:jc w:val="both"/>
      </w:pPr>
      <w:r>
        <w:t>CREAMOS UN NUEVO PROYECTO.</w:t>
      </w:r>
    </w:p>
    <w:p w14:paraId="4C94AD63" w14:textId="66070D1D" w:rsidR="00EA2F4F" w:rsidRDefault="00165EC9" w:rsidP="00165EC9">
      <w:p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t xml:space="preserve"> Seleccionamos un proyecto para aplicación </w:t>
      </w:r>
      <w:r w:rsidR="00FF4046">
        <w:t>en consola</w:t>
      </w:r>
      <w:r>
        <w:t xml:space="preserve">. </w:t>
      </w:r>
    </w:p>
    <w:p w14:paraId="7D7CFBBA" w14:textId="6715AA6E" w:rsidR="00EA2F4F" w:rsidRDefault="00FF4046" w:rsidP="00EA2F4F">
      <w:p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 w:rsidRPr="00FF404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03E951" wp14:editId="45382A9B">
            <wp:simplePos x="0" y="0"/>
            <wp:positionH relativeFrom="margin">
              <wp:align>right</wp:align>
            </wp:positionH>
            <wp:positionV relativeFrom="paragraph">
              <wp:posOffset>46574</wp:posOffset>
            </wp:positionV>
            <wp:extent cx="5400040" cy="283273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7C071" w14:textId="1D33CB94" w:rsidR="00EA2F4F" w:rsidRDefault="00EA2F4F" w:rsidP="00EA2F4F">
      <w:pPr>
        <w:tabs>
          <w:tab w:val="left" w:pos="1440"/>
        </w:tabs>
        <w:spacing w:line="360" w:lineRule="auto"/>
        <w:jc w:val="both"/>
        <w:rPr>
          <w:sz w:val="24"/>
          <w:szCs w:val="24"/>
        </w:rPr>
      </w:pPr>
    </w:p>
    <w:p w14:paraId="79770471" w14:textId="4F65DC24" w:rsidR="00165EC9" w:rsidRPr="00165EC9" w:rsidRDefault="00165EC9" w:rsidP="00165EC9">
      <w:pPr>
        <w:rPr>
          <w:sz w:val="24"/>
          <w:szCs w:val="24"/>
        </w:rPr>
      </w:pPr>
    </w:p>
    <w:p w14:paraId="1E60ABBD" w14:textId="7DA94221" w:rsidR="00165EC9" w:rsidRPr="00165EC9" w:rsidRDefault="00165EC9" w:rsidP="00165EC9">
      <w:pPr>
        <w:rPr>
          <w:sz w:val="24"/>
          <w:szCs w:val="24"/>
        </w:rPr>
      </w:pPr>
    </w:p>
    <w:p w14:paraId="615AEF56" w14:textId="12179B80" w:rsidR="00165EC9" w:rsidRPr="00165EC9" w:rsidRDefault="00165EC9" w:rsidP="00165EC9">
      <w:pPr>
        <w:rPr>
          <w:sz w:val="24"/>
          <w:szCs w:val="24"/>
        </w:rPr>
      </w:pPr>
    </w:p>
    <w:p w14:paraId="2BB76BA0" w14:textId="3CC0F6F8" w:rsidR="00165EC9" w:rsidRPr="00165EC9" w:rsidRDefault="00165EC9" w:rsidP="00165EC9">
      <w:pPr>
        <w:rPr>
          <w:sz w:val="24"/>
          <w:szCs w:val="24"/>
        </w:rPr>
      </w:pPr>
    </w:p>
    <w:p w14:paraId="00E67F68" w14:textId="40FE8FC8" w:rsidR="00165EC9" w:rsidRPr="00165EC9" w:rsidRDefault="00165EC9" w:rsidP="00165EC9">
      <w:pPr>
        <w:rPr>
          <w:sz w:val="24"/>
          <w:szCs w:val="24"/>
        </w:rPr>
      </w:pPr>
    </w:p>
    <w:p w14:paraId="48DEB26D" w14:textId="4D33AB1D" w:rsidR="00165EC9" w:rsidRPr="00165EC9" w:rsidRDefault="00165EC9" w:rsidP="00165EC9">
      <w:pPr>
        <w:rPr>
          <w:sz w:val="24"/>
          <w:szCs w:val="24"/>
        </w:rPr>
      </w:pPr>
    </w:p>
    <w:p w14:paraId="043BF9F5" w14:textId="41DDB9A0" w:rsidR="00165EC9" w:rsidRDefault="00165EC9" w:rsidP="00165EC9"/>
    <w:p w14:paraId="5E3EF491" w14:textId="7526F66E" w:rsidR="00165EC9" w:rsidRDefault="00165EC9" w:rsidP="00165EC9">
      <w:pPr>
        <w:rPr>
          <w:sz w:val="24"/>
          <w:szCs w:val="24"/>
        </w:rPr>
      </w:pPr>
    </w:p>
    <w:p w14:paraId="21397A90" w14:textId="07D1B278" w:rsidR="00165EC9" w:rsidRDefault="00FF4046" w:rsidP="00165EC9">
      <w:r>
        <w:t>Luego configuramos el nombre de nuestro proyecto.</w:t>
      </w:r>
    </w:p>
    <w:p w14:paraId="705950BD" w14:textId="722702D1" w:rsidR="00FF4046" w:rsidRDefault="00FF4046" w:rsidP="00165EC9">
      <w:pPr>
        <w:rPr>
          <w:sz w:val="24"/>
          <w:szCs w:val="24"/>
        </w:rPr>
      </w:pPr>
      <w:r w:rsidRPr="00FF404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FF87D9" wp14:editId="5DA4080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400040" cy="284035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1B808" w14:textId="77FE9D16" w:rsidR="00165EC9" w:rsidRDefault="00165EC9" w:rsidP="00165EC9">
      <w:pPr>
        <w:rPr>
          <w:sz w:val="24"/>
          <w:szCs w:val="24"/>
        </w:rPr>
      </w:pPr>
    </w:p>
    <w:p w14:paraId="66B0718B" w14:textId="1A00DF9A" w:rsidR="00165EC9" w:rsidRDefault="00165EC9" w:rsidP="00165EC9">
      <w:pPr>
        <w:rPr>
          <w:sz w:val="24"/>
          <w:szCs w:val="24"/>
        </w:rPr>
      </w:pPr>
    </w:p>
    <w:p w14:paraId="2E8EE552" w14:textId="3B00547B" w:rsidR="00165EC9" w:rsidRDefault="00165EC9" w:rsidP="00165EC9">
      <w:pPr>
        <w:rPr>
          <w:sz w:val="24"/>
          <w:szCs w:val="24"/>
        </w:rPr>
      </w:pPr>
    </w:p>
    <w:p w14:paraId="16B5B66C" w14:textId="54240880" w:rsidR="00165EC9" w:rsidRDefault="00165EC9" w:rsidP="00165EC9">
      <w:pPr>
        <w:rPr>
          <w:sz w:val="24"/>
          <w:szCs w:val="24"/>
        </w:rPr>
      </w:pPr>
    </w:p>
    <w:p w14:paraId="05670A58" w14:textId="6E092685" w:rsidR="00165EC9" w:rsidRDefault="00165EC9" w:rsidP="00FF4046">
      <w:pPr>
        <w:jc w:val="right"/>
        <w:rPr>
          <w:sz w:val="24"/>
          <w:szCs w:val="24"/>
        </w:rPr>
      </w:pPr>
    </w:p>
    <w:p w14:paraId="7017A3F1" w14:textId="55F9367B" w:rsidR="00FF4046" w:rsidRDefault="00FF4046" w:rsidP="00FF4046">
      <w:pPr>
        <w:jc w:val="right"/>
        <w:rPr>
          <w:sz w:val="24"/>
          <w:szCs w:val="24"/>
        </w:rPr>
      </w:pPr>
    </w:p>
    <w:p w14:paraId="54ABF61B" w14:textId="640D5973" w:rsidR="00FF4046" w:rsidRDefault="00FF4046" w:rsidP="00FF4046">
      <w:pPr>
        <w:jc w:val="right"/>
        <w:rPr>
          <w:sz w:val="24"/>
          <w:szCs w:val="24"/>
        </w:rPr>
      </w:pPr>
    </w:p>
    <w:p w14:paraId="362ECBE2" w14:textId="77777777" w:rsidR="00E36848" w:rsidRDefault="00E36848" w:rsidP="00FF4046">
      <w:pPr>
        <w:jc w:val="right"/>
        <w:rPr>
          <w:sz w:val="24"/>
          <w:szCs w:val="24"/>
        </w:rPr>
      </w:pPr>
    </w:p>
    <w:p w14:paraId="70DA68D8" w14:textId="193AE721" w:rsidR="00FF4046" w:rsidRDefault="00E36848" w:rsidP="00E3684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que ya nos cargó la pantalla principal se nos mostrará de la siguiente manera. </w:t>
      </w:r>
    </w:p>
    <w:p w14:paraId="28638B9C" w14:textId="6AFB063C" w:rsidR="00FF4046" w:rsidRDefault="00E36848" w:rsidP="00FF4046">
      <w:pPr>
        <w:jc w:val="right"/>
        <w:rPr>
          <w:sz w:val="24"/>
          <w:szCs w:val="24"/>
        </w:rPr>
      </w:pPr>
      <w:r w:rsidRPr="00E3684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2B2D0C" wp14:editId="380A10FD">
            <wp:simplePos x="0" y="0"/>
            <wp:positionH relativeFrom="column">
              <wp:posOffset>2431</wp:posOffset>
            </wp:positionH>
            <wp:positionV relativeFrom="paragraph">
              <wp:posOffset>3941</wp:posOffset>
            </wp:positionV>
            <wp:extent cx="5400040" cy="2753360"/>
            <wp:effectExtent l="0" t="0" r="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8F65D" w14:textId="77777777" w:rsidR="00E36848" w:rsidRDefault="00E36848" w:rsidP="00FF4046">
      <w:pPr>
        <w:jc w:val="right"/>
        <w:rPr>
          <w:sz w:val="24"/>
          <w:szCs w:val="24"/>
        </w:rPr>
      </w:pPr>
    </w:p>
    <w:p w14:paraId="3F45586E" w14:textId="77777777" w:rsidR="00FF4046" w:rsidRDefault="00FF4046" w:rsidP="00FF4046">
      <w:pPr>
        <w:jc w:val="right"/>
        <w:rPr>
          <w:sz w:val="24"/>
          <w:szCs w:val="24"/>
        </w:rPr>
      </w:pPr>
    </w:p>
    <w:p w14:paraId="1072043F" w14:textId="1F127A28" w:rsidR="00165EC9" w:rsidRDefault="00165EC9" w:rsidP="00165EC9">
      <w:pPr>
        <w:rPr>
          <w:sz w:val="24"/>
          <w:szCs w:val="24"/>
        </w:rPr>
      </w:pPr>
    </w:p>
    <w:p w14:paraId="5074039B" w14:textId="5B9ADB76" w:rsidR="00050550" w:rsidRDefault="00050550" w:rsidP="00050550">
      <w:pPr>
        <w:rPr>
          <w:sz w:val="36"/>
          <w:szCs w:val="36"/>
        </w:rPr>
      </w:pPr>
    </w:p>
    <w:p w14:paraId="5EE2262A" w14:textId="24DF1378" w:rsidR="00E36848" w:rsidRPr="00E36848" w:rsidRDefault="00E36848" w:rsidP="00E36848">
      <w:pPr>
        <w:rPr>
          <w:sz w:val="36"/>
          <w:szCs w:val="36"/>
        </w:rPr>
      </w:pPr>
    </w:p>
    <w:p w14:paraId="1CFA9FE3" w14:textId="55D49145" w:rsidR="00E36848" w:rsidRPr="00E36848" w:rsidRDefault="00E36848" w:rsidP="00E36848">
      <w:pPr>
        <w:rPr>
          <w:sz w:val="36"/>
          <w:szCs w:val="36"/>
        </w:rPr>
      </w:pPr>
    </w:p>
    <w:p w14:paraId="56D5DAAF" w14:textId="65334483" w:rsidR="00E36848" w:rsidRPr="00E36848" w:rsidRDefault="00E36848" w:rsidP="00E36848">
      <w:pPr>
        <w:rPr>
          <w:sz w:val="36"/>
          <w:szCs w:val="36"/>
        </w:rPr>
      </w:pPr>
    </w:p>
    <w:p w14:paraId="7AD846BA" w14:textId="561E5869" w:rsidR="00E36848" w:rsidRDefault="00E36848" w:rsidP="00E36848">
      <w:pPr>
        <w:rPr>
          <w:sz w:val="36"/>
          <w:szCs w:val="36"/>
        </w:rPr>
      </w:pPr>
    </w:p>
    <w:p w14:paraId="1432D1EF" w14:textId="38A9DDA2" w:rsidR="00E36848" w:rsidRDefault="00E36848" w:rsidP="00E36848">
      <w:pPr>
        <w:spacing w:line="360" w:lineRule="auto"/>
        <w:jc w:val="both"/>
        <w:rPr>
          <w:sz w:val="24"/>
          <w:szCs w:val="24"/>
          <w:lang w:val="es-SV"/>
        </w:rPr>
      </w:pPr>
      <w:r w:rsidRPr="00E36848">
        <w:rPr>
          <w:sz w:val="24"/>
          <w:szCs w:val="24"/>
        </w:rPr>
        <w:t>Crea</w:t>
      </w:r>
      <w:r>
        <w:rPr>
          <w:sz w:val="24"/>
          <w:szCs w:val="24"/>
        </w:rPr>
        <w:t xml:space="preserve">mos </w:t>
      </w:r>
      <w:r w:rsidRPr="00E36848">
        <w:rPr>
          <w:sz w:val="24"/>
          <w:szCs w:val="24"/>
        </w:rPr>
        <w:t>una</w:t>
      </w:r>
      <w:r w:rsidRPr="00E36848">
        <w:rPr>
          <w:sz w:val="24"/>
          <w:szCs w:val="24"/>
        </w:rPr>
        <w:t xml:space="preserve"> clase en C#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s-SV"/>
        </w:rPr>
        <w:t>e</w:t>
      </w:r>
      <w:r w:rsidRPr="00E36848">
        <w:rPr>
          <w:sz w:val="24"/>
          <w:szCs w:val="24"/>
          <w:lang w:val="es-SV"/>
        </w:rPr>
        <w:t xml:space="preserve">n el Explorador de Soluciones, haz clic derecho en la carpeta del proyecto y selecciona "Agregar" -&gt; "Nuevo </w:t>
      </w:r>
      <w:r w:rsidRPr="00E36848">
        <w:rPr>
          <w:sz w:val="24"/>
          <w:szCs w:val="24"/>
          <w:lang w:val="es-SV"/>
        </w:rPr>
        <w:t>elemento “Selecciona</w:t>
      </w:r>
      <w:r w:rsidRPr="00E36848">
        <w:rPr>
          <w:sz w:val="24"/>
          <w:szCs w:val="24"/>
          <w:lang w:val="es-SV"/>
        </w:rPr>
        <w:t xml:space="preserve"> "Clase" en la plantilla de </w:t>
      </w:r>
      <w:r w:rsidRPr="00E36848">
        <w:rPr>
          <w:sz w:val="24"/>
          <w:szCs w:val="24"/>
          <w:lang w:val="es-SV"/>
        </w:rPr>
        <w:t>elemento</w:t>
      </w:r>
      <w:r>
        <w:rPr>
          <w:sz w:val="24"/>
          <w:szCs w:val="24"/>
          <w:lang w:val="es-SV"/>
        </w:rPr>
        <w:t xml:space="preserve">, </w:t>
      </w:r>
      <w:r w:rsidRPr="00E36848">
        <w:rPr>
          <w:sz w:val="24"/>
          <w:szCs w:val="24"/>
          <w:lang w:val="es-SV"/>
        </w:rPr>
        <w:t>asigna</w:t>
      </w:r>
      <w:r w:rsidRPr="00E36848">
        <w:rPr>
          <w:sz w:val="24"/>
          <w:szCs w:val="24"/>
          <w:lang w:val="es-SV"/>
        </w:rPr>
        <w:t xml:space="preserve"> un nombre a la clase, por ejemplo, "</w:t>
      </w:r>
      <w:proofErr w:type="spellStart"/>
      <w:r w:rsidRPr="00E36848">
        <w:rPr>
          <w:sz w:val="24"/>
          <w:szCs w:val="24"/>
          <w:lang w:val="es-SV"/>
        </w:rPr>
        <w:t>Persona.cs</w:t>
      </w:r>
      <w:proofErr w:type="spellEnd"/>
      <w:r w:rsidRPr="00E36848">
        <w:rPr>
          <w:sz w:val="24"/>
          <w:szCs w:val="24"/>
          <w:lang w:val="es-SV"/>
        </w:rPr>
        <w:t>".</w:t>
      </w:r>
    </w:p>
    <w:p w14:paraId="5E02FD65" w14:textId="35D5590D" w:rsidR="00E36848" w:rsidRPr="00E36848" w:rsidRDefault="00E36848" w:rsidP="00E36848">
      <w:pPr>
        <w:spacing w:line="360" w:lineRule="auto"/>
        <w:jc w:val="both"/>
        <w:rPr>
          <w:sz w:val="24"/>
          <w:szCs w:val="24"/>
          <w:lang w:val="es-SV"/>
        </w:rPr>
      </w:pPr>
      <w:r w:rsidRPr="00E36848">
        <w:rPr>
          <w:sz w:val="24"/>
          <w:szCs w:val="24"/>
          <w:lang w:val="es-SV"/>
        </w:rPr>
        <w:drawing>
          <wp:inline distT="0" distB="0" distL="0" distR="0" wp14:anchorId="527B07D3" wp14:editId="63313FFB">
            <wp:extent cx="5400040" cy="28441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A44F" w14:textId="77DBF2BE" w:rsidR="00E36848" w:rsidRDefault="00E36848" w:rsidP="00E36848">
      <w:pPr>
        <w:rPr>
          <w:sz w:val="24"/>
          <w:szCs w:val="24"/>
        </w:rPr>
      </w:pPr>
    </w:p>
    <w:p w14:paraId="4BFC646D" w14:textId="2CA577C0" w:rsidR="00E36848" w:rsidRDefault="00E36848" w:rsidP="00E36848">
      <w:pPr>
        <w:rPr>
          <w:sz w:val="24"/>
          <w:szCs w:val="24"/>
        </w:rPr>
      </w:pPr>
    </w:p>
    <w:p w14:paraId="4285E13B" w14:textId="3EF6F6F5" w:rsidR="00E36848" w:rsidRDefault="00E36848" w:rsidP="00E36848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1E7AF0" wp14:editId="22A9A1F3">
            <wp:simplePos x="0" y="0"/>
            <wp:positionH relativeFrom="margin">
              <wp:posOffset>-126124</wp:posOffset>
            </wp:positionH>
            <wp:positionV relativeFrom="paragraph">
              <wp:posOffset>-395758</wp:posOffset>
            </wp:positionV>
            <wp:extent cx="5400040" cy="3036243"/>
            <wp:effectExtent l="0" t="0" r="0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FC588" w14:textId="579F8392" w:rsidR="00E36848" w:rsidRDefault="00E36848" w:rsidP="00E36848">
      <w:pPr>
        <w:rPr>
          <w:sz w:val="24"/>
          <w:szCs w:val="24"/>
        </w:rPr>
      </w:pPr>
    </w:p>
    <w:p w14:paraId="02CE6ED0" w14:textId="447DD4D0" w:rsidR="00E36848" w:rsidRPr="00E36848" w:rsidRDefault="00E36848" w:rsidP="00E36848">
      <w:pPr>
        <w:rPr>
          <w:sz w:val="24"/>
          <w:szCs w:val="24"/>
        </w:rPr>
      </w:pPr>
    </w:p>
    <w:p w14:paraId="2A5A12B2" w14:textId="5C8C0D0E" w:rsidR="00E36848" w:rsidRPr="00E36848" w:rsidRDefault="00E36848" w:rsidP="00E36848">
      <w:pPr>
        <w:rPr>
          <w:sz w:val="24"/>
          <w:szCs w:val="24"/>
        </w:rPr>
      </w:pPr>
    </w:p>
    <w:p w14:paraId="03DDBC7D" w14:textId="7D979F8B" w:rsidR="00E36848" w:rsidRPr="00E36848" w:rsidRDefault="00E36848" w:rsidP="00E36848">
      <w:pPr>
        <w:rPr>
          <w:sz w:val="24"/>
          <w:szCs w:val="24"/>
        </w:rPr>
      </w:pPr>
    </w:p>
    <w:p w14:paraId="206AECCB" w14:textId="505C96B3" w:rsidR="00E36848" w:rsidRPr="00E36848" w:rsidRDefault="00E36848" w:rsidP="00E36848">
      <w:pPr>
        <w:rPr>
          <w:sz w:val="24"/>
          <w:szCs w:val="24"/>
        </w:rPr>
      </w:pPr>
    </w:p>
    <w:p w14:paraId="5D79B279" w14:textId="127A6F62" w:rsidR="00E36848" w:rsidRPr="00E36848" w:rsidRDefault="00E36848" w:rsidP="00E36848">
      <w:pPr>
        <w:rPr>
          <w:sz w:val="24"/>
          <w:szCs w:val="24"/>
        </w:rPr>
      </w:pPr>
    </w:p>
    <w:p w14:paraId="1DCCE4EF" w14:textId="0E876000" w:rsidR="00E36848" w:rsidRPr="00E36848" w:rsidRDefault="00E36848" w:rsidP="00E36848">
      <w:pPr>
        <w:rPr>
          <w:sz w:val="24"/>
          <w:szCs w:val="24"/>
        </w:rPr>
      </w:pPr>
    </w:p>
    <w:p w14:paraId="76E7C39B" w14:textId="70F3EF04" w:rsidR="00E36848" w:rsidRDefault="00E36848" w:rsidP="00E36848">
      <w:pPr>
        <w:rPr>
          <w:sz w:val="24"/>
          <w:szCs w:val="24"/>
        </w:rPr>
      </w:pPr>
    </w:p>
    <w:p w14:paraId="49EBF652" w14:textId="54A746BE" w:rsidR="00E36848" w:rsidRDefault="00E36848" w:rsidP="00E36848">
      <w:pPr>
        <w:rPr>
          <w:sz w:val="24"/>
          <w:szCs w:val="24"/>
        </w:rPr>
      </w:pPr>
    </w:p>
    <w:p w14:paraId="79D61293" w14:textId="6D1A9566" w:rsidR="00E36848" w:rsidRDefault="00E36848" w:rsidP="00E36848">
      <w:pPr>
        <w:rPr>
          <w:sz w:val="24"/>
          <w:szCs w:val="24"/>
        </w:rPr>
      </w:pPr>
      <w:r w:rsidRPr="00E36848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7652A70" wp14:editId="2949F791">
            <wp:simplePos x="0" y="0"/>
            <wp:positionH relativeFrom="column">
              <wp:posOffset>-113709</wp:posOffset>
            </wp:positionH>
            <wp:positionV relativeFrom="paragraph">
              <wp:posOffset>264029</wp:posOffset>
            </wp:positionV>
            <wp:extent cx="5400040" cy="286448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Visualizamos que se ha creado la clase.</w:t>
      </w:r>
    </w:p>
    <w:p w14:paraId="2FE254E7" w14:textId="47E5A01D" w:rsidR="00E36848" w:rsidRPr="00E36848" w:rsidRDefault="00E36848" w:rsidP="00E36848">
      <w:pPr>
        <w:rPr>
          <w:sz w:val="24"/>
          <w:szCs w:val="24"/>
        </w:rPr>
      </w:pPr>
    </w:p>
    <w:p w14:paraId="63EC9198" w14:textId="453034C8" w:rsidR="00E36848" w:rsidRPr="00E36848" w:rsidRDefault="00E36848" w:rsidP="00E36848">
      <w:pPr>
        <w:rPr>
          <w:sz w:val="24"/>
          <w:szCs w:val="24"/>
        </w:rPr>
      </w:pPr>
    </w:p>
    <w:p w14:paraId="0FB678D3" w14:textId="6645FE82" w:rsidR="00E36848" w:rsidRPr="00E36848" w:rsidRDefault="00E36848" w:rsidP="00E36848">
      <w:pPr>
        <w:rPr>
          <w:sz w:val="24"/>
          <w:szCs w:val="24"/>
        </w:rPr>
      </w:pPr>
    </w:p>
    <w:p w14:paraId="2641A27C" w14:textId="3F03400B" w:rsidR="00E36848" w:rsidRPr="00E36848" w:rsidRDefault="00E36848" w:rsidP="00E36848">
      <w:pPr>
        <w:rPr>
          <w:sz w:val="24"/>
          <w:szCs w:val="24"/>
        </w:rPr>
      </w:pPr>
    </w:p>
    <w:p w14:paraId="7ABCCD65" w14:textId="6DD5A66E" w:rsidR="00E36848" w:rsidRPr="00E36848" w:rsidRDefault="00E36848" w:rsidP="00E36848">
      <w:pPr>
        <w:rPr>
          <w:sz w:val="24"/>
          <w:szCs w:val="24"/>
        </w:rPr>
      </w:pPr>
    </w:p>
    <w:p w14:paraId="541B082E" w14:textId="0DAAC897" w:rsidR="00E36848" w:rsidRPr="00E36848" w:rsidRDefault="00E36848" w:rsidP="00E36848">
      <w:pPr>
        <w:rPr>
          <w:sz w:val="24"/>
          <w:szCs w:val="24"/>
        </w:rPr>
      </w:pPr>
    </w:p>
    <w:p w14:paraId="595AB616" w14:textId="39C8EB1A" w:rsidR="00E36848" w:rsidRPr="00E36848" w:rsidRDefault="00E36848" w:rsidP="00E36848">
      <w:pPr>
        <w:rPr>
          <w:sz w:val="24"/>
          <w:szCs w:val="24"/>
        </w:rPr>
      </w:pPr>
    </w:p>
    <w:p w14:paraId="429A5778" w14:textId="47BAED7B" w:rsidR="00E36848" w:rsidRPr="00E36848" w:rsidRDefault="00E36848" w:rsidP="00E36848">
      <w:pPr>
        <w:rPr>
          <w:sz w:val="24"/>
          <w:szCs w:val="24"/>
        </w:rPr>
      </w:pPr>
    </w:p>
    <w:p w14:paraId="30C53393" w14:textId="7D3DACCB" w:rsidR="00E36848" w:rsidRDefault="00E36848" w:rsidP="00E36848">
      <w:pPr>
        <w:rPr>
          <w:sz w:val="24"/>
          <w:szCs w:val="24"/>
        </w:rPr>
      </w:pPr>
    </w:p>
    <w:p w14:paraId="0EE0EF86" w14:textId="4F3C4449" w:rsidR="00E36848" w:rsidRDefault="00FD6465" w:rsidP="00E36848">
      <w:pPr>
        <w:rPr>
          <w:sz w:val="24"/>
          <w:szCs w:val="24"/>
        </w:rPr>
      </w:pPr>
      <w:r w:rsidRPr="00FD6465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3E90CB7" wp14:editId="01486EFB">
            <wp:simplePos x="0" y="0"/>
            <wp:positionH relativeFrom="column">
              <wp:posOffset>-29867</wp:posOffset>
            </wp:positionH>
            <wp:positionV relativeFrom="paragraph">
              <wp:posOffset>279663</wp:posOffset>
            </wp:positionV>
            <wp:extent cx="5400040" cy="286448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4C0E2" w14:textId="4EFA2FC1" w:rsidR="00E36848" w:rsidRDefault="00E36848" w:rsidP="00E36848">
      <w:pPr>
        <w:rPr>
          <w:sz w:val="24"/>
          <w:szCs w:val="24"/>
        </w:rPr>
      </w:pPr>
    </w:p>
    <w:p w14:paraId="3F533C4E" w14:textId="1C7F11B8" w:rsidR="00E36848" w:rsidRDefault="00E36848" w:rsidP="00E36848">
      <w:pPr>
        <w:rPr>
          <w:sz w:val="24"/>
          <w:szCs w:val="24"/>
        </w:rPr>
      </w:pPr>
    </w:p>
    <w:p w14:paraId="6090ED44" w14:textId="32EB38E6" w:rsidR="00E36848" w:rsidRDefault="00E36848" w:rsidP="00E36848">
      <w:pPr>
        <w:rPr>
          <w:sz w:val="24"/>
          <w:szCs w:val="24"/>
        </w:rPr>
      </w:pPr>
    </w:p>
    <w:p w14:paraId="04F29850" w14:textId="69C9F6D9" w:rsidR="00E36848" w:rsidRDefault="00E36848" w:rsidP="00E36848">
      <w:pPr>
        <w:rPr>
          <w:sz w:val="24"/>
          <w:szCs w:val="24"/>
        </w:rPr>
      </w:pPr>
    </w:p>
    <w:p w14:paraId="040FCF1B" w14:textId="6D890457" w:rsidR="00E36848" w:rsidRDefault="00E36848" w:rsidP="00E36848">
      <w:pPr>
        <w:rPr>
          <w:sz w:val="24"/>
          <w:szCs w:val="24"/>
        </w:rPr>
      </w:pPr>
    </w:p>
    <w:p w14:paraId="3C786D06" w14:textId="72FB5CEA" w:rsidR="00E36848" w:rsidRDefault="00E36848" w:rsidP="00E36848">
      <w:pPr>
        <w:rPr>
          <w:sz w:val="24"/>
          <w:szCs w:val="24"/>
        </w:rPr>
      </w:pPr>
    </w:p>
    <w:p w14:paraId="30285FC4" w14:textId="17EEA544" w:rsidR="00E36848" w:rsidRDefault="00E36848" w:rsidP="00E36848">
      <w:pPr>
        <w:rPr>
          <w:sz w:val="24"/>
          <w:szCs w:val="24"/>
        </w:rPr>
      </w:pPr>
    </w:p>
    <w:p w14:paraId="4E454CCD" w14:textId="77777777" w:rsidR="00F81EA0" w:rsidRDefault="00F81EA0" w:rsidP="00E36848">
      <w:pPr>
        <w:rPr>
          <w:sz w:val="24"/>
          <w:szCs w:val="24"/>
        </w:rPr>
      </w:pPr>
    </w:p>
    <w:p w14:paraId="6731422C" w14:textId="704BF676" w:rsidR="00E36848" w:rsidRDefault="00F81EA0" w:rsidP="00E36848">
      <w:pPr>
        <w:rPr>
          <w:sz w:val="24"/>
          <w:szCs w:val="24"/>
        </w:rPr>
      </w:pPr>
      <w:r w:rsidRPr="00FD6465">
        <w:rPr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392629B" wp14:editId="2ECE701E">
            <wp:simplePos x="0" y="0"/>
            <wp:positionH relativeFrom="column">
              <wp:posOffset>-165735</wp:posOffset>
            </wp:positionH>
            <wp:positionV relativeFrom="paragraph">
              <wp:posOffset>276247</wp:posOffset>
            </wp:positionV>
            <wp:extent cx="5400040" cy="28448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848" w:rsidRPr="00E36848">
        <w:rPr>
          <w:sz w:val="24"/>
          <w:szCs w:val="24"/>
        </w:rPr>
        <w:t>Utilizar la clase en el programa principal (</w:t>
      </w:r>
      <w:proofErr w:type="spellStart"/>
      <w:r w:rsidR="00E36848" w:rsidRPr="00E36848">
        <w:rPr>
          <w:sz w:val="24"/>
          <w:szCs w:val="24"/>
        </w:rPr>
        <w:t>Program.cs</w:t>
      </w:r>
      <w:proofErr w:type="spellEnd"/>
      <w:r w:rsidR="00E36848" w:rsidRPr="00E36848">
        <w:rPr>
          <w:sz w:val="24"/>
          <w:szCs w:val="24"/>
        </w:rPr>
        <w:t>)</w:t>
      </w:r>
    </w:p>
    <w:p w14:paraId="5FDCD12E" w14:textId="0BD11CD6" w:rsidR="00E36848" w:rsidRDefault="00E36848" w:rsidP="00E36848">
      <w:pPr>
        <w:rPr>
          <w:sz w:val="24"/>
          <w:szCs w:val="24"/>
        </w:rPr>
      </w:pPr>
    </w:p>
    <w:p w14:paraId="7882ABA1" w14:textId="3D18118D" w:rsidR="00E36848" w:rsidRDefault="00E36848" w:rsidP="00E36848">
      <w:pPr>
        <w:rPr>
          <w:sz w:val="24"/>
          <w:szCs w:val="24"/>
        </w:rPr>
      </w:pPr>
    </w:p>
    <w:p w14:paraId="226FA6C3" w14:textId="305D4CAD" w:rsidR="00E36848" w:rsidRDefault="00E36848" w:rsidP="00E36848">
      <w:pPr>
        <w:rPr>
          <w:sz w:val="24"/>
          <w:szCs w:val="24"/>
        </w:rPr>
      </w:pPr>
    </w:p>
    <w:p w14:paraId="0653476B" w14:textId="43E77AAF" w:rsidR="00E36848" w:rsidRDefault="00E36848" w:rsidP="00E36848">
      <w:pPr>
        <w:rPr>
          <w:sz w:val="24"/>
          <w:szCs w:val="24"/>
        </w:rPr>
      </w:pPr>
    </w:p>
    <w:p w14:paraId="225A68DD" w14:textId="01759F3C" w:rsidR="00E36848" w:rsidRDefault="00E36848" w:rsidP="00E36848">
      <w:pPr>
        <w:rPr>
          <w:sz w:val="24"/>
          <w:szCs w:val="24"/>
        </w:rPr>
      </w:pPr>
    </w:p>
    <w:p w14:paraId="186A7613" w14:textId="47407000" w:rsidR="00E36848" w:rsidRDefault="00E36848" w:rsidP="00E36848">
      <w:pPr>
        <w:rPr>
          <w:sz w:val="24"/>
          <w:szCs w:val="24"/>
        </w:rPr>
      </w:pPr>
    </w:p>
    <w:p w14:paraId="0E157EB7" w14:textId="69AAF204" w:rsidR="00E36848" w:rsidRDefault="00E36848" w:rsidP="00E36848">
      <w:pPr>
        <w:rPr>
          <w:sz w:val="24"/>
          <w:szCs w:val="24"/>
        </w:rPr>
      </w:pPr>
    </w:p>
    <w:p w14:paraId="5E1384DA" w14:textId="2DDC93A3" w:rsidR="00E36848" w:rsidRDefault="00E36848" w:rsidP="00E36848">
      <w:pPr>
        <w:rPr>
          <w:sz w:val="24"/>
          <w:szCs w:val="24"/>
        </w:rPr>
      </w:pPr>
    </w:p>
    <w:p w14:paraId="02189209" w14:textId="62C0B560" w:rsidR="00E36848" w:rsidRDefault="00E36848" w:rsidP="00E36848">
      <w:pPr>
        <w:rPr>
          <w:sz w:val="24"/>
          <w:szCs w:val="24"/>
        </w:rPr>
      </w:pPr>
    </w:p>
    <w:p w14:paraId="15FB0E47" w14:textId="650164FC" w:rsidR="00FD6465" w:rsidRPr="00FD6465" w:rsidRDefault="00FD6465" w:rsidP="00FD6465">
      <w:pPr>
        <w:rPr>
          <w:sz w:val="24"/>
          <w:szCs w:val="24"/>
        </w:rPr>
      </w:pPr>
    </w:p>
    <w:p w14:paraId="018BFEBA" w14:textId="1AB35DC6" w:rsidR="00FD6465" w:rsidRPr="00FD6465" w:rsidRDefault="00FD6465" w:rsidP="00FD6465">
      <w:pPr>
        <w:rPr>
          <w:sz w:val="28"/>
          <w:szCs w:val="28"/>
        </w:rPr>
      </w:pPr>
      <w:r w:rsidRPr="00FD6465">
        <w:rPr>
          <w:sz w:val="24"/>
          <w:szCs w:val="24"/>
        </w:rPr>
        <w:t>Completamos y visualizamos el resultado</w:t>
      </w:r>
    </w:p>
    <w:p w14:paraId="12BDCB26" w14:textId="40FABE72" w:rsidR="00FD6465" w:rsidRDefault="00FD6465" w:rsidP="00FD6465">
      <w:pPr>
        <w:rPr>
          <w:sz w:val="24"/>
          <w:szCs w:val="24"/>
        </w:rPr>
      </w:pPr>
      <w:r w:rsidRPr="00FD6465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1E18ACC" wp14:editId="65842003">
            <wp:simplePos x="0" y="0"/>
            <wp:positionH relativeFrom="margin">
              <wp:posOffset>-84082</wp:posOffset>
            </wp:positionH>
            <wp:positionV relativeFrom="paragraph">
              <wp:posOffset>138517</wp:posOffset>
            </wp:positionV>
            <wp:extent cx="5400040" cy="2848610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68128" w14:textId="621B00CE" w:rsidR="00FD6465" w:rsidRDefault="00FD6465" w:rsidP="00FD6465">
      <w:pPr>
        <w:rPr>
          <w:sz w:val="24"/>
          <w:szCs w:val="24"/>
        </w:rPr>
      </w:pPr>
    </w:p>
    <w:p w14:paraId="66AF35E9" w14:textId="1909456F" w:rsidR="00FD6465" w:rsidRDefault="00FD6465" w:rsidP="00FD6465">
      <w:pPr>
        <w:ind w:firstLine="720"/>
        <w:rPr>
          <w:sz w:val="24"/>
          <w:szCs w:val="24"/>
        </w:rPr>
      </w:pPr>
    </w:p>
    <w:p w14:paraId="13B982FA" w14:textId="4EE26784" w:rsidR="00F81EA0" w:rsidRPr="00F81EA0" w:rsidRDefault="00F81EA0" w:rsidP="00F81EA0">
      <w:pPr>
        <w:rPr>
          <w:sz w:val="24"/>
          <w:szCs w:val="24"/>
        </w:rPr>
      </w:pPr>
    </w:p>
    <w:p w14:paraId="5EAA23B8" w14:textId="402931D8" w:rsidR="00F81EA0" w:rsidRPr="00F81EA0" w:rsidRDefault="00F81EA0" w:rsidP="00F81EA0">
      <w:pPr>
        <w:rPr>
          <w:sz w:val="24"/>
          <w:szCs w:val="24"/>
        </w:rPr>
      </w:pPr>
    </w:p>
    <w:p w14:paraId="076A09CF" w14:textId="0A06F19D" w:rsidR="00F81EA0" w:rsidRPr="00F81EA0" w:rsidRDefault="00F81EA0" w:rsidP="00F81EA0">
      <w:pPr>
        <w:rPr>
          <w:sz w:val="24"/>
          <w:szCs w:val="24"/>
        </w:rPr>
      </w:pPr>
    </w:p>
    <w:p w14:paraId="476FDC57" w14:textId="2964DA50" w:rsidR="00F81EA0" w:rsidRPr="00F81EA0" w:rsidRDefault="00F81EA0" w:rsidP="00F81EA0">
      <w:pPr>
        <w:rPr>
          <w:sz w:val="24"/>
          <w:szCs w:val="24"/>
        </w:rPr>
      </w:pPr>
    </w:p>
    <w:p w14:paraId="1D17E756" w14:textId="39129187" w:rsidR="00F81EA0" w:rsidRPr="00F81EA0" w:rsidRDefault="00F81EA0" w:rsidP="00F81EA0">
      <w:pPr>
        <w:rPr>
          <w:sz w:val="24"/>
          <w:szCs w:val="24"/>
        </w:rPr>
      </w:pPr>
    </w:p>
    <w:p w14:paraId="1865C63B" w14:textId="13728547" w:rsidR="00F81EA0" w:rsidRPr="00F81EA0" w:rsidRDefault="00F81EA0" w:rsidP="00F81EA0">
      <w:pPr>
        <w:rPr>
          <w:sz w:val="24"/>
          <w:szCs w:val="24"/>
        </w:rPr>
      </w:pPr>
    </w:p>
    <w:p w14:paraId="2B6F9EFB" w14:textId="7432C0C6" w:rsidR="00F81EA0" w:rsidRDefault="00F81EA0" w:rsidP="00F81EA0">
      <w:pPr>
        <w:rPr>
          <w:sz w:val="24"/>
          <w:szCs w:val="24"/>
        </w:rPr>
      </w:pPr>
    </w:p>
    <w:p w14:paraId="5A1A519B" w14:textId="3EB993E1" w:rsidR="00F81EA0" w:rsidRDefault="00F81EA0" w:rsidP="00F81EA0">
      <w:pPr>
        <w:rPr>
          <w:sz w:val="24"/>
          <w:szCs w:val="24"/>
        </w:rPr>
      </w:pPr>
    </w:p>
    <w:p w14:paraId="0E0193AF" w14:textId="4AA5DBC3" w:rsidR="00F81EA0" w:rsidRPr="00F81EA0" w:rsidRDefault="00F81EA0" w:rsidP="00F81EA0">
      <w:pPr>
        <w:spacing w:line="360" w:lineRule="auto"/>
        <w:jc w:val="both"/>
        <w:rPr>
          <w:b/>
          <w:bCs/>
          <w:sz w:val="24"/>
          <w:szCs w:val="24"/>
        </w:rPr>
      </w:pPr>
      <w:r w:rsidRPr="00F81EA0">
        <w:rPr>
          <w:b/>
          <w:bCs/>
          <w:sz w:val="24"/>
          <w:szCs w:val="24"/>
        </w:rPr>
        <w:t>ACTIVIDAD:</w:t>
      </w:r>
      <w:r>
        <w:rPr>
          <w:b/>
          <w:bCs/>
          <w:sz w:val="24"/>
          <w:szCs w:val="24"/>
        </w:rPr>
        <w:t xml:space="preserve"> </w:t>
      </w:r>
      <w:r w:rsidRPr="00F81EA0">
        <w:rPr>
          <w:sz w:val="24"/>
          <w:szCs w:val="24"/>
        </w:rPr>
        <w:t>Crea una nueva clase que represente una Mascota. La clase debe tener los siguientes atributos:</w:t>
      </w:r>
    </w:p>
    <w:p w14:paraId="6D8B485C" w14:textId="77777777" w:rsidR="00F81EA0" w:rsidRPr="00F81EA0" w:rsidRDefault="00F81EA0" w:rsidP="00F81EA0">
      <w:pPr>
        <w:pStyle w:val="Prrafodelista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F81EA0">
        <w:rPr>
          <w:b/>
          <w:bCs/>
          <w:sz w:val="24"/>
          <w:szCs w:val="24"/>
        </w:rPr>
        <w:t>Nombre: El nombre de la mascota (</w:t>
      </w:r>
      <w:proofErr w:type="spellStart"/>
      <w:r w:rsidRPr="00F81EA0">
        <w:rPr>
          <w:b/>
          <w:bCs/>
          <w:sz w:val="24"/>
          <w:szCs w:val="24"/>
        </w:rPr>
        <w:t>string</w:t>
      </w:r>
      <w:proofErr w:type="spellEnd"/>
      <w:r w:rsidRPr="00F81EA0">
        <w:rPr>
          <w:b/>
          <w:bCs/>
          <w:sz w:val="24"/>
          <w:szCs w:val="24"/>
        </w:rPr>
        <w:t>).</w:t>
      </w:r>
    </w:p>
    <w:p w14:paraId="1363DC93" w14:textId="77777777" w:rsidR="00F81EA0" w:rsidRPr="00F81EA0" w:rsidRDefault="00F81EA0" w:rsidP="00F81EA0">
      <w:pPr>
        <w:pStyle w:val="Prrafodelista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F81EA0">
        <w:rPr>
          <w:b/>
          <w:bCs/>
          <w:sz w:val="24"/>
          <w:szCs w:val="24"/>
        </w:rPr>
        <w:t>Edad: La edad de la mascota (</w:t>
      </w:r>
      <w:proofErr w:type="spellStart"/>
      <w:r w:rsidRPr="00F81EA0">
        <w:rPr>
          <w:b/>
          <w:bCs/>
          <w:sz w:val="24"/>
          <w:szCs w:val="24"/>
        </w:rPr>
        <w:t>int</w:t>
      </w:r>
      <w:proofErr w:type="spellEnd"/>
      <w:r w:rsidRPr="00F81EA0">
        <w:rPr>
          <w:b/>
          <w:bCs/>
          <w:sz w:val="24"/>
          <w:szCs w:val="24"/>
        </w:rPr>
        <w:t>).</w:t>
      </w:r>
    </w:p>
    <w:p w14:paraId="706B0024" w14:textId="2D3AF9F7" w:rsidR="00F81EA0" w:rsidRDefault="00F81EA0" w:rsidP="00F81EA0">
      <w:pPr>
        <w:spacing w:line="360" w:lineRule="auto"/>
        <w:jc w:val="both"/>
        <w:rPr>
          <w:sz w:val="24"/>
          <w:szCs w:val="24"/>
        </w:rPr>
      </w:pPr>
      <w:r w:rsidRPr="00F81EA0">
        <w:rPr>
          <w:sz w:val="24"/>
          <w:szCs w:val="24"/>
        </w:rPr>
        <w:lastRenderedPageBreak/>
        <w:t xml:space="preserve">Además, la clase debe tener un método llamado </w:t>
      </w:r>
      <w:proofErr w:type="spellStart"/>
      <w:r w:rsidRPr="00F81EA0">
        <w:rPr>
          <w:sz w:val="24"/>
          <w:szCs w:val="24"/>
        </w:rPr>
        <w:t>MostrarInformacion</w:t>
      </w:r>
      <w:proofErr w:type="spellEnd"/>
      <w:r w:rsidRPr="00F81EA0">
        <w:rPr>
          <w:sz w:val="24"/>
          <w:szCs w:val="24"/>
        </w:rPr>
        <w:t xml:space="preserve"> que imprima en la consola el nombre y la edad de la mascota.</w:t>
      </w:r>
    </w:p>
    <w:p w14:paraId="4A943E30" w14:textId="34229FE3" w:rsidR="00F81EA0" w:rsidRDefault="00F81EA0" w:rsidP="00F81EA0">
      <w:pPr>
        <w:spacing w:line="360" w:lineRule="auto"/>
        <w:jc w:val="both"/>
        <w:rPr>
          <w:sz w:val="24"/>
          <w:szCs w:val="24"/>
        </w:rPr>
      </w:pPr>
    </w:p>
    <w:p w14:paraId="2F5CA93F" w14:textId="191336F1" w:rsidR="00F81EA0" w:rsidRPr="00F81EA0" w:rsidRDefault="00F81EA0" w:rsidP="00F81EA0">
      <w:pPr>
        <w:spacing w:line="360" w:lineRule="auto"/>
        <w:jc w:val="both"/>
        <w:rPr>
          <w:b/>
          <w:bCs/>
          <w:sz w:val="24"/>
          <w:szCs w:val="24"/>
        </w:rPr>
      </w:pPr>
      <w:r w:rsidRPr="00F81EA0">
        <w:rPr>
          <w:b/>
          <w:bCs/>
          <w:sz w:val="24"/>
          <w:szCs w:val="24"/>
        </w:rPr>
        <w:t>Subir una captura de la pantalla de consola, agregada a un documento pdf con su respectiva portada.</w:t>
      </w:r>
    </w:p>
    <w:sectPr w:rsidR="00F81EA0" w:rsidRPr="00F81EA0" w:rsidSect="003D22CE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A676" w14:textId="77777777" w:rsidR="00A96EA2" w:rsidRDefault="00A96EA2" w:rsidP="00400CA8">
      <w:pPr>
        <w:spacing w:after="0" w:line="240" w:lineRule="auto"/>
      </w:pPr>
      <w:r>
        <w:separator/>
      </w:r>
    </w:p>
  </w:endnote>
  <w:endnote w:type="continuationSeparator" w:id="0">
    <w:p w14:paraId="3B61F0B8" w14:textId="77777777" w:rsidR="00A96EA2" w:rsidRDefault="00A96EA2" w:rsidP="0040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2194" w14:textId="77777777" w:rsidR="00A96EA2" w:rsidRDefault="00A96EA2" w:rsidP="00400CA8">
      <w:pPr>
        <w:spacing w:after="0" w:line="240" w:lineRule="auto"/>
      </w:pPr>
      <w:r>
        <w:separator/>
      </w:r>
    </w:p>
  </w:footnote>
  <w:footnote w:type="continuationSeparator" w:id="0">
    <w:p w14:paraId="61DC7FDE" w14:textId="77777777" w:rsidR="00A96EA2" w:rsidRDefault="00A96EA2" w:rsidP="00400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B12"/>
    <w:multiLevelType w:val="hybridMultilevel"/>
    <w:tmpl w:val="B2C4C03C"/>
    <w:lvl w:ilvl="0" w:tplc="6E06340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436D0"/>
    <w:multiLevelType w:val="hybridMultilevel"/>
    <w:tmpl w:val="F4283DFA"/>
    <w:lvl w:ilvl="0" w:tplc="05AA84F0">
      <w:start w:val="1"/>
      <w:numFmt w:val="bullet"/>
      <w:pStyle w:val="Prrafodelista"/>
      <w:lvlText w:val="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2449"/>
    <w:multiLevelType w:val="hybridMultilevel"/>
    <w:tmpl w:val="9294E0A8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6B78"/>
    <w:multiLevelType w:val="hybridMultilevel"/>
    <w:tmpl w:val="274042E4"/>
    <w:lvl w:ilvl="0" w:tplc="A4A8402E">
      <w:start w:val="1"/>
      <w:numFmt w:val="bullet"/>
      <w:suff w:val="nothing"/>
      <w:lvlText w:val=""/>
      <w:lvlJc w:val="left"/>
      <w:pPr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2B9E"/>
    <w:multiLevelType w:val="hybridMultilevel"/>
    <w:tmpl w:val="114043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F765D"/>
    <w:multiLevelType w:val="multilevel"/>
    <w:tmpl w:val="48F8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26DCB"/>
    <w:multiLevelType w:val="hybridMultilevel"/>
    <w:tmpl w:val="B0288A1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EEB"/>
    <w:rsid w:val="000425F3"/>
    <w:rsid w:val="00050550"/>
    <w:rsid w:val="000C3684"/>
    <w:rsid w:val="000E7D15"/>
    <w:rsid w:val="00164EE4"/>
    <w:rsid w:val="00165EC9"/>
    <w:rsid w:val="00172CFC"/>
    <w:rsid w:val="00186D38"/>
    <w:rsid w:val="001A69EE"/>
    <w:rsid w:val="001C3DA1"/>
    <w:rsid w:val="001D6DD6"/>
    <w:rsid w:val="00221D16"/>
    <w:rsid w:val="003127D5"/>
    <w:rsid w:val="003265D6"/>
    <w:rsid w:val="00357512"/>
    <w:rsid w:val="00393107"/>
    <w:rsid w:val="003B1A0C"/>
    <w:rsid w:val="003D22CE"/>
    <w:rsid w:val="00400CA8"/>
    <w:rsid w:val="00407BCC"/>
    <w:rsid w:val="00411C80"/>
    <w:rsid w:val="00446FB1"/>
    <w:rsid w:val="00473D86"/>
    <w:rsid w:val="004A4219"/>
    <w:rsid w:val="004C51C9"/>
    <w:rsid w:val="0052762F"/>
    <w:rsid w:val="00595D01"/>
    <w:rsid w:val="005B33E3"/>
    <w:rsid w:val="005F5F73"/>
    <w:rsid w:val="00621AAA"/>
    <w:rsid w:val="00664843"/>
    <w:rsid w:val="006810E0"/>
    <w:rsid w:val="006A4037"/>
    <w:rsid w:val="006B5A34"/>
    <w:rsid w:val="006D4EEB"/>
    <w:rsid w:val="006D526A"/>
    <w:rsid w:val="006E7222"/>
    <w:rsid w:val="00770A5B"/>
    <w:rsid w:val="007D7F2B"/>
    <w:rsid w:val="00803E2B"/>
    <w:rsid w:val="008A2C90"/>
    <w:rsid w:val="00912B84"/>
    <w:rsid w:val="009B1F33"/>
    <w:rsid w:val="009B3A0E"/>
    <w:rsid w:val="009B6CF4"/>
    <w:rsid w:val="009F1FEF"/>
    <w:rsid w:val="00A00955"/>
    <w:rsid w:val="00A52418"/>
    <w:rsid w:val="00A77D9A"/>
    <w:rsid w:val="00A96EA2"/>
    <w:rsid w:val="00AA29A1"/>
    <w:rsid w:val="00AC79FE"/>
    <w:rsid w:val="00B071F0"/>
    <w:rsid w:val="00B625E0"/>
    <w:rsid w:val="00B67F97"/>
    <w:rsid w:val="00B70B54"/>
    <w:rsid w:val="00B934BA"/>
    <w:rsid w:val="00B93E13"/>
    <w:rsid w:val="00BC1CA1"/>
    <w:rsid w:val="00BD140A"/>
    <w:rsid w:val="00CE169A"/>
    <w:rsid w:val="00D369D4"/>
    <w:rsid w:val="00DE4C64"/>
    <w:rsid w:val="00E36848"/>
    <w:rsid w:val="00E8258E"/>
    <w:rsid w:val="00EA2F4F"/>
    <w:rsid w:val="00F579D9"/>
    <w:rsid w:val="00F81EA0"/>
    <w:rsid w:val="00F872FC"/>
    <w:rsid w:val="00FD6465"/>
    <w:rsid w:val="00FF4046"/>
    <w:rsid w:val="7E7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78A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0C"/>
  </w:style>
  <w:style w:type="paragraph" w:styleId="Ttulo1">
    <w:name w:val="heading 1"/>
    <w:basedOn w:val="Normal"/>
    <w:next w:val="Normal"/>
    <w:link w:val="Ttulo1Car"/>
    <w:uiPriority w:val="9"/>
    <w:qFormat/>
    <w:rsid w:val="00400CA8"/>
    <w:pPr>
      <w:spacing w:after="0"/>
      <w:jc w:val="center"/>
      <w:outlineLvl w:val="0"/>
    </w:pPr>
    <w:rPr>
      <w:rFonts w:asciiTheme="majorHAnsi" w:hAnsiTheme="majorHAnsi"/>
      <w:b/>
      <w:color w:val="FFFFFF" w:themeColor="background1"/>
      <w:sz w:val="56"/>
      <w:szCs w:val="56"/>
    </w:rPr>
  </w:style>
  <w:style w:type="paragraph" w:styleId="Ttulo2">
    <w:name w:val="heading 2"/>
    <w:basedOn w:val="Normal"/>
    <w:next w:val="Normal"/>
    <w:link w:val="Ttulo2Car"/>
    <w:uiPriority w:val="9"/>
    <w:qFormat/>
    <w:rsid w:val="00B93E13"/>
    <w:pPr>
      <w:spacing w:after="0"/>
      <w:jc w:val="center"/>
      <w:outlineLvl w:val="1"/>
    </w:pPr>
    <w:rPr>
      <w:rFonts w:asciiTheme="majorHAnsi" w:hAnsiTheme="majorHAnsi" w:cs="Segoe UI"/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27D5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31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unhideWhenUsed/>
    <w:qFormat/>
    <w:rsid w:val="003127D5"/>
    <w:pPr>
      <w:numPr>
        <w:numId w:val="3"/>
      </w:numPr>
      <w:spacing w:before="40" w:after="360" w:line="312" w:lineRule="auto"/>
      <w:ind w:left="720" w:hanging="360"/>
      <w:contextualSpacing/>
    </w:pPr>
    <w:rPr>
      <w:rFonts w:asciiTheme="majorHAnsi" w:hAnsiTheme="majorHAnsi" w:cs="Segoe UI"/>
      <w:sz w:val="1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00CA8"/>
    <w:rPr>
      <w:rFonts w:asciiTheme="majorHAnsi" w:hAnsiTheme="majorHAnsi"/>
      <w:b/>
      <w:color w:val="FFFFFF" w:themeColor="background1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93E13"/>
    <w:rPr>
      <w:rFonts w:asciiTheme="majorHAnsi" w:hAnsiTheme="majorHAnsi" w:cs="Segoe UI"/>
      <w:b/>
    </w:rPr>
  </w:style>
  <w:style w:type="paragraph" w:styleId="Encabezado">
    <w:name w:val="header"/>
    <w:basedOn w:val="Normal"/>
    <w:link w:val="EncabezadoC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CA8"/>
  </w:style>
  <w:style w:type="paragraph" w:styleId="Piedepgina">
    <w:name w:val="footer"/>
    <w:basedOn w:val="Normal"/>
    <w:link w:val="PiedepginaC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CA8"/>
  </w:style>
  <w:style w:type="table" w:styleId="Tablaconcuadrcula">
    <w:name w:val="Table Grid"/>
    <w:basedOn w:val="Tablanormal"/>
    <w:uiPriority w:val="39"/>
    <w:rsid w:val="0040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172CFC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paragraph" w:customStyle="1" w:styleId="Normal1">
    <w:name w:val="Normal1"/>
    <w:aliases w:val="espacio encima"/>
    <w:basedOn w:val="Normal"/>
    <w:qFormat/>
    <w:rsid w:val="00B934BA"/>
    <w:pPr>
      <w:spacing w:before="360"/>
    </w:pPr>
  </w:style>
  <w:style w:type="paragraph" w:customStyle="1" w:styleId="Normal2">
    <w:name w:val="Normal2"/>
    <w:aliases w:val="espacio debajo"/>
    <w:basedOn w:val="Normal"/>
    <w:qFormat/>
    <w:rsid w:val="00B934BA"/>
    <w:pPr>
      <w:spacing w:after="480"/>
    </w:pPr>
  </w:style>
  <w:style w:type="character" w:customStyle="1" w:styleId="TtuloCar">
    <w:name w:val="Título Car"/>
    <w:basedOn w:val="Fuentedeprrafopredeter"/>
    <w:link w:val="Ttulo"/>
    <w:uiPriority w:val="1"/>
    <w:rsid w:val="00A52418"/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72CFC"/>
    <w:rPr>
      <w:b/>
      <w:bCs/>
    </w:rPr>
  </w:style>
  <w:style w:type="paragraph" w:customStyle="1" w:styleId="Normal3">
    <w:name w:val="Normal3"/>
    <w:aliases w:val="centrado"/>
    <w:basedOn w:val="Normal"/>
    <w:qFormat/>
    <w:rsid w:val="00172CFC"/>
    <w:pPr>
      <w:spacing w:after="0" w:line="240" w:lineRule="auto"/>
      <w:jc w:val="center"/>
    </w:pPr>
    <w:rPr>
      <w:sz w:val="16"/>
    </w:rPr>
  </w:style>
  <w:style w:type="character" w:customStyle="1" w:styleId="Ttulo3Car">
    <w:name w:val="Título 3 Car"/>
    <w:basedOn w:val="Fuentedeprrafopredeter"/>
    <w:link w:val="Ttulo3"/>
    <w:uiPriority w:val="9"/>
    <w:rsid w:val="003127D5"/>
    <w:rPr>
      <w:rFonts w:eastAsiaTheme="majorEastAsia" w:cstheme="majorBidi"/>
      <w:b/>
      <w:szCs w:val="24"/>
    </w:rPr>
  </w:style>
  <w:style w:type="paragraph" w:customStyle="1" w:styleId="Normal4">
    <w:name w:val="Normal4"/>
    <w:aliases w:val="pequeño"/>
    <w:basedOn w:val="Normal"/>
    <w:qFormat/>
    <w:rsid w:val="003127D5"/>
    <w:pPr>
      <w:tabs>
        <w:tab w:val="left" w:pos="4320"/>
        <w:tab w:val="left" w:pos="7200"/>
      </w:tabs>
      <w:spacing w:before="240" w:after="0"/>
    </w:pPr>
    <w:rPr>
      <w:sz w:val="18"/>
    </w:rPr>
  </w:style>
  <w:style w:type="paragraph" w:customStyle="1" w:styleId="Normal5">
    <w:name w:val="Normal5"/>
    <w:aliases w:val="sangría"/>
    <w:basedOn w:val="Normal"/>
    <w:qFormat/>
    <w:rsid w:val="003127D5"/>
    <w:pPr>
      <w:spacing w:after="360"/>
      <w:ind w:left="36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2418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3107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7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Formulario%20de%20reuni&#243;n%20con%20los%20padres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DAE5C8A-B71B-493B-90B4-5DE14467F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3210A-9D55-4FF4-978D-3221ADC24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2CF0D4-1780-47BE-8AC8-0042E25D49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reunión con los padres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2024-02-10T23:06:00Z</dcterms:created>
  <dcterms:modified xsi:type="dcterms:W3CDTF">2024-02-11T04:30:00Z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